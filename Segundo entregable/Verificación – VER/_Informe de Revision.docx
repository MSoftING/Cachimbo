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9D90572" w:rsidP="29D90572" w:rsidRDefault="29D90572" w14:paraId="187242DC" w14:textId="36CEC8ED">
      <w:pPr>
        <w:pStyle w:val="MTtulo1"/>
        <w:bidi w:val="0"/>
        <w:spacing w:before="120" w:beforeAutospacing="off" w:after="120" w:afterAutospacing="off" w:line="259" w:lineRule="auto"/>
        <w:ind w:left="0" w:right="0"/>
        <w:jc w:val="left"/>
      </w:pPr>
      <w:r w:rsidR="29D90572">
        <w:rPr/>
        <w:t>Cachimbo a Crack</w:t>
      </w:r>
    </w:p>
    <w:p xmlns:wp14="http://schemas.microsoft.com/office/word/2010/wordml" w:rsidR="00F43BF0" w:rsidRDefault="00F43BF0" w14:paraId="2E34546C" wp14:textId="77777777">
      <w:pPr>
        <w:pStyle w:val="MTtulo1"/>
        <w:jc w:val="left"/>
      </w:pPr>
      <w:r>
        <w:t xml:space="preserve">Informe de Revisión </w:t>
      </w:r>
    </w:p>
    <w:p xmlns:wp14="http://schemas.microsoft.com/office/word/2010/wordml" w:rsidR="00F43BF0" w:rsidRDefault="00F43BF0" w14:paraId="0D68AB52" wp14:textId="2F1D77C6">
      <w:pPr>
        <w:pStyle w:val="MTtulo1"/>
        <w:jc w:val="left"/>
      </w:pPr>
      <w:r w:rsidR="29D90572">
        <w:rPr/>
        <w:t>Versión 1.0</w:t>
      </w:r>
    </w:p>
    <w:p xmlns:wp14="http://schemas.microsoft.com/office/word/2010/wordml" w:rsidR="00F43BF0" w:rsidP="45631BF9" w:rsidRDefault="00F43BF0" w14:paraId="672A6659" wp14:textId="6BFB7E76">
      <w:pPr>
        <w:pStyle w:val="infoblue"/>
      </w:pPr>
      <w:r w:rsidR="45631BF9">
        <w:rPr/>
        <w:t> </w:t>
      </w:r>
    </w:p>
    <w:p w:rsidR="45631BF9" w:rsidP="45631BF9" w:rsidRDefault="45631BF9" w14:paraId="45790FDB" w14:textId="6CADF812">
      <w:pPr>
        <w:pStyle w:val="infoblue"/>
      </w:pPr>
    </w:p>
    <w:p xmlns:wp14="http://schemas.microsoft.com/office/word/2010/wordml" w:rsidR="00F43BF0" w:rsidRDefault="00F43BF0" w14:paraId="28C5EDF4" wp14:textId="77777777">
      <w:pPr>
        <w:pStyle w:val="MTtulo1"/>
      </w:pPr>
      <w:r>
        <w:t>Historia de revisiones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xmlns:wp14="http://schemas.microsoft.com/office/word/2010/wordml" w:rsidR="00F43BF0" w:rsidTr="29D90572" w14:paraId="3FC9A0A6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F43BF0" w:rsidP="29D90572" w:rsidRDefault="00F43BF0" w14:paraId="48FF8E3E" wp14:textId="77777777">
            <w:pPr>
              <w:pStyle w:val="MNormal"/>
              <w:jc w:val="center"/>
            </w:pPr>
            <w:r w:rsidR="29D90572">
              <w:rPr/>
              <w:t>Fecha</w:t>
            </w:r>
          </w:p>
        </w:tc>
        <w:tc>
          <w:tcPr>
            <w:tcW w:w="111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F43BF0" w:rsidP="29D90572" w:rsidRDefault="00F43BF0" w14:paraId="745F5C4E" wp14:textId="77777777">
            <w:pPr>
              <w:pStyle w:val="MNormal"/>
              <w:jc w:val="center"/>
            </w:pPr>
            <w:r w:rsidR="29D90572">
              <w:rPr/>
              <w:t>Versión</w:t>
            </w:r>
          </w:p>
        </w:tc>
        <w:tc>
          <w:tcPr>
            <w:tcW w:w="331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F43BF0" w:rsidP="29D90572" w:rsidRDefault="00F43BF0" w14:paraId="7CF7CAE3" wp14:textId="77777777">
            <w:pPr>
              <w:pStyle w:val="MNormal"/>
              <w:jc w:val="center"/>
            </w:pPr>
            <w:r w:rsidR="29D90572">
              <w:rPr/>
              <w:t>Descripción</w:t>
            </w:r>
          </w:p>
        </w:tc>
        <w:tc>
          <w:tcPr>
            <w:tcW w:w="209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F43BF0" w:rsidP="29D90572" w:rsidRDefault="00F43BF0" w14:paraId="4C320DDC" wp14:textId="77777777">
            <w:pPr>
              <w:pStyle w:val="MNormal"/>
              <w:jc w:val="center"/>
            </w:pPr>
            <w:r w:rsidR="29D90572">
              <w:rPr/>
              <w:t>Autor</w:t>
            </w:r>
          </w:p>
        </w:tc>
      </w:tr>
      <w:tr xmlns:wp14="http://schemas.microsoft.com/office/word/2010/wordml" w:rsidR="00F43BF0" w:rsidTr="29D90572" w14:paraId="1123960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43BF0" w:rsidP="29D90572" w:rsidRDefault="00F43BF0" w14:paraId="541A40BD" wp14:textId="05F53D05">
            <w:pPr>
              <w:pStyle w:val="MNormal"/>
              <w:bidi w:val="0"/>
              <w:spacing w:before="0" w:beforeAutospacing="off" w:after="60" w:afterAutospacing="off" w:line="259" w:lineRule="auto"/>
              <w:ind w:left="0" w:right="0"/>
              <w:jc w:val="center"/>
            </w:pPr>
            <w:r w:rsidR="29D90572">
              <w:rPr/>
              <w:t>2020-06-22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P="29D90572" w:rsidRDefault="00F43BF0" w14:paraId="776D6D17" wp14:textId="2B30590D">
            <w:pPr>
              <w:pStyle w:val="MNormal"/>
              <w:jc w:val="center"/>
            </w:pPr>
            <w:r w:rsidR="29D90572">
              <w:rPr/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P="29D90572" w:rsidRDefault="00F43BF0" w14:paraId="5CF321AD" wp14:textId="29867053">
            <w:pPr>
              <w:pStyle w:val="MNormal"/>
              <w:jc w:val="center"/>
            </w:pPr>
            <w:r w:rsidR="29D90572">
              <w:rPr/>
              <w:t>Versión final pendiente de revisión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P="29D90572" w:rsidRDefault="00F43BF0" w14:paraId="4184ECB7" wp14:textId="77E199E2">
            <w:pPr>
              <w:pStyle w:val="MNormal"/>
              <w:bidi w:val="0"/>
              <w:spacing w:before="0" w:beforeAutospacing="off" w:after="60" w:afterAutospacing="off" w:line="259" w:lineRule="auto"/>
              <w:ind w:left="0" w:right="0"/>
              <w:jc w:val="center"/>
            </w:pPr>
            <w:r w:rsidR="29D90572">
              <w:rPr/>
              <w:t>Josué Mar</w:t>
            </w:r>
          </w:p>
        </w:tc>
      </w:tr>
      <w:tr xmlns:wp14="http://schemas.microsoft.com/office/word/2010/wordml" w:rsidR="00F43BF0" w:rsidTr="29D90572" w14:paraId="25E1FD5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63E4A9CD" wp14:textId="77777777">
            <w:pPr>
              <w:pStyle w:val="MNormal"/>
            </w:pPr>
            <w:r w:rsidRPr="29D90572" w:rsidR="29D90572">
              <w:rPr>
                <w:rFonts w:ascii="Verdana" w:hAnsi="Verdana" w:eastAsia="Times New Roman" w:cs="Arial"/>
                <w:lang w:eastAsia="es-ES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4F6584BE" wp14:textId="77777777">
            <w:pPr>
              <w:pStyle w:val="MNormal"/>
            </w:pPr>
            <w:r w:rsidRPr="29D90572" w:rsidR="29D90572">
              <w:rPr>
                <w:rFonts w:ascii="Verdana" w:hAnsi="Verdana" w:eastAsia="Times New Roman" w:cs="Arial"/>
                <w:lang w:eastAsia="es-ES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09AF38FC" wp14:textId="77777777">
            <w:pPr>
              <w:pStyle w:val="MNormal"/>
            </w:pPr>
            <w:r w:rsidRPr="29D90572" w:rsidR="29D90572">
              <w:rPr>
                <w:rFonts w:ascii="Verdana" w:hAnsi="Verdana" w:eastAsia="Times New Roman" w:cs="Arial"/>
                <w:lang w:eastAsia="es-ES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15AA318D" wp14:textId="77777777">
            <w:pPr>
              <w:pStyle w:val="MNormal"/>
            </w:pPr>
            <w:r w:rsidRPr="29D90572" w:rsidR="29D90572">
              <w:rPr>
                <w:rFonts w:ascii="Verdana" w:hAnsi="Verdana" w:eastAsia="Times New Roman" w:cs="Arial"/>
                <w:lang w:eastAsia="es-ES"/>
              </w:rPr>
              <w:t> </w:t>
            </w:r>
          </w:p>
        </w:tc>
      </w:tr>
      <w:tr xmlns:wp14="http://schemas.microsoft.com/office/word/2010/wordml" w:rsidR="00F43BF0" w:rsidTr="29D90572" w14:paraId="2970B2BD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01512BE8" wp14:textId="77777777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0DA70637" wp14:textId="77777777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46624170" wp14:textId="77777777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4B8484D5" wp14:textId="77777777">
            <w:pPr>
              <w:pStyle w:val="MNormal"/>
            </w:pPr>
            <w:r>
              <w:t> </w:t>
            </w:r>
          </w:p>
        </w:tc>
      </w:tr>
      <w:tr xmlns:wp14="http://schemas.microsoft.com/office/word/2010/wordml" w:rsidR="00F43BF0" w:rsidTr="29D90572" w14:paraId="3510C91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4F8F56C0" wp14:textId="77777777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649CC1FA" wp14:textId="77777777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10EF996B" wp14:textId="77777777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00F43BF0" w:rsidRDefault="00F43BF0" w14:paraId="5E3886A4" wp14:textId="77777777">
            <w:pPr>
              <w:pStyle w:val="MNormal"/>
            </w:pPr>
            <w:r>
              <w:t> </w:t>
            </w:r>
          </w:p>
        </w:tc>
      </w:tr>
    </w:tbl>
    <w:p xmlns:wp14="http://schemas.microsoft.com/office/word/2010/wordml" w:rsidR="00F43BF0" w:rsidRDefault="00F43BF0" w14:paraId="0A37501D" wp14:textId="77777777">
      <w:pPr>
        <w:pStyle w:val="MEsqNum"/>
        <w:numPr>
          <w:ilvl w:val="0"/>
          <w:numId w:val="0"/>
        </w:numPr>
      </w:pPr>
    </w:p>
    <w:p xmlns:wp14="http://schemas.microsoft.com/office/word/2010/wordml" w:rsidR="00F43BF0" w:rsidRDefault="00F43BF0" w14:paraId="6FBB589F" wp14:textId="77777777">
      <w:pPr>
        <w:pStyle w:val="MTtulo1"/>
      </w:pPr>
      <w:r>
        <w:br w:type="page"/>
      </w:r>
      <w:r>
        <w:t>Contenido</w:t>
      </w:r>
    </w:p>
    <w:p xmlns:wp14="http://schemas.microsoft.com/office/word/2010/wordml" w:rsidR="00F43BF0" w:rsidRDefault="00F43BF0" w14:paraId="54C3B9A9" wp14:textId="77777777">
      <w:pPr>
        <w:pStyle w:val="TDC1"/>
        <w:tabs>
          <w:tab w:val="left" w:pos="400"/>
          <w:tab w:val="right" w:leader="dot" w:pos="8494"/>
        </w:tabs>
        <w:rPr>
          <w:b w:val="0"/>
          <w:caps w:val="0"/>
          <w:noProof/>
          <w:sz w:val="24"/>
        </w:rPr>
      </w:pPr>
      <w:r>
        <w:rPr>
          <w:sz w:val="16"/>
        </w:rPr>
        <w:fldChar w:fldCharType="begin"/>
      </w:r>
      <w:r>
        <w:rPr>
          <w:sz w:val="16"/>
        </w:rPr>
        <w:instrText xml:space="preserve"> TOC \h \z \t "Título 1;1;Título 2;2;Título 3;3;MTema1;1;MTema2;2;MTema3;3" </w:instrText>
      </w:r>
      <w:r>
        <w:rPr>
          <w:sz w:val="16"/>
        </w:rPr>
        <w:fldChar w:fldCharType="separate"/>
      </w:r>
      <w:hyperlink w:history="1" r:id="rId7">
        <w:r>
          <w:rPr>
            <w:rStyle w:val="Hipervnculo"/>
            <w:noProof/>
          </w:rPr>
          <w:t>1.</w:t>
        </w:r>
        <w:r>
          <w:rPr>
            <w:b w:val="0"/>
            <w:caps w:val="0"/>
            <w:noProof/>
            <w:sz w:val="24"/>
          </w:rPr>
          <w:tab/>
        </w:r>
        <w:r>
          <w:rPr>
            <w:rStyle w:val="Hipervnculo"/>
            <w:noProof/>
          </w:rPr>
          <w:t>Producto revisado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3A7D45C2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8">
        <w:r>
          <w:rPr>
            <w:rStyle w:val="Hipervnculo"/>
            <w:noProof/>
          </w:rPr>
          <w:t>1.1.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Nombre y Versión del Producto revisado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49EEF48C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9">
        <w:r>
          <w:rPr>
            <w:rStyle w:val="Hipervnculo"/>
            <w:noProof/>
          </w:rPr>
          <w:t>1.2.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Tipo de Revisión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7BBA9ED5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10">
        <w:r>
          <w:rPr>
            <w:rStyle w:val="Hipervnculo"/>
            <w:noProof/>
          </w:rPr>
          <w:t>1.3.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Técnica utilizada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7729D1C5" wp14:textId="77777777">
      <w:pPr>
        <w:pStyle w:val="TDC1"/>
        <w:tabs>
          <w:tab w:val="left" w:pos="400"/>
          <w:tab w:val="right" w:leader="dot" w:pos="8494"/>
        </w:tabs>
        <w:rPr>
          <w:b w:val="0"/>
          <w:caps w:val="0"/>
          <w:noProof/>
          <w:sz w:val="24"/>
        </w:rPr>
      </w:pPr>
      <w:hyperlink w:history="1" r:id="rId11">
        <w:r>
          <w:rPr>
            <w:rStyle w:val="Hipervnculo"/>
            <w:noProof/>
          </w:rPr>
          <w:t>2.</w:t>
        </w:r>
        <w:r>
          <w:rPr>
            <w:b w:val="0"/>
            <w:caps w:val="0"/>
            <w:noProof/>
            <w:sz w:val="24"/>
          </w:rPr>
          <w:tab/>
        </w:r>
        <w:r>
          <w:rPr>
            <w:rStyle w:val="Hipervnculo"/>
            <w:noProof/>
          </w:rPr>
          <w:t>Objetivos de la Revisión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23EA0C53" wp14:textId="77777777">
      <w:pPr>
        <w:pStyle w:val="TDC1"/>
        <w:tabs>
          <w:tab w:val="left" w:pos="400"/>
          <w:tab w:val="right" w:leader="dot" w:pos="8494"/>
        </w:tabs>
        <w:rPr>
          <w:b w:val="0"/>
          <w:caps w:val="0"/>
          <w:noProof/>
          <w:sz w:val="24"/>
        </w:rPr>
      </w:pPr>
      <w:hyperlink w:history="1" r:id="rId12">
        <w:r>
          <w:rPr>
            <w:rStyle w:val="Hipervnculo"/>
            <w:noProof/>
          </w:rPr>
          <w:t>3.</w:t>
        </w:r>
        <w:r>
          <w:rPr>
            <w:b w:val="0"/>
            <w:caps w:val="0"/>
            <w:noProof/>
            <w:sz w:val="24"/>
          </w:rPr>
          <w:tab/>
        </w:r>
        <w:r>
          <w:rPr>
            <w:rStyle w:val="Hipervnculo"/>
            <w:noProof/>
          </w:rPr>
          <w:t>Errores Encontrados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55DC849D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13">
        <w:r>
          <w:rPr>
            <w:rStyle w:val="Hipervnculo"/>
            <w:noProof/>
          </w:rPr>
          <w:t>3.1.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Error Encontrado 1: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1389CD35" wp14:textId="77777777">
      <w:pPr>
        <w:pStyle w:val="TDC3"/>
        <w:tabs>
          <w:tab w:val="left" w:pos="1200"/>
          <w:tab w:val="right" w:leader="dot" w:pos="8494"/>
        </w:tabs>
        <w:rPr>
          <w:i w:val="0"/>
          <w:noProof/>
          <w:sz w:val="24"/>
        </w:rPr>
      </w:pPr>
      <w:hyperlink w:history="1" r:id="rId14">
        <w:r>
          <w:rPr>
            <w:rStyle w:val="Hipervnculo"/>
            <w:noProof/>
          </w:rPr>
          <w:t>3.1.1.</w:t>
        </w:r>
        <w:r>
          <w:rPr>
            <w:i w:val="0"/>
            <w:noProof/>
            <w:sz w:val="24"/>
          </w:rPr>
          <w:tab/>
        </w:r>
        <w:r>
          <w:rPr>
            <w:rStyle w:val="Hipervnculo"/>
            <w:noProof/>
          </w:rPr>
          <w:t>Sugerencia de corrección: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59326448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15">
        <w:r>
          <w:rPr>
            <w:rStyle w:val="Hipervnculo"/>
            <w:noProof/>
          </w:rPr>
          <w:t>3.2.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Error Encontrado 2: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46FC1969" wp14:textId="77777777">
      <w:pPr>
        <w:pStyle w:val="TDC1"/>
        <w:tabs>
          <w:tab w:val="left" w:pos="400"/>
          <w:tab w:val="right" w:leader="dot" w:pos="8494"/>
        </w:tabs>
        <w:rPr>
          <w:b w:val="0"/>
          <w:caps w:val="0"/>
          <w:noProof/>
          <w:sz w:val="24"/>
        </w:rPr>
      </w:pPr>
      <w:hyperlink w:history="1" r:id="rId16">
        <w:r>
          <w:rPr>
            <w:rStyle w:val="Hipervnculo"/>
            <w:noProof/>
          </w:rPr>
          <w:t>4.</w:t>
        </w:r>
        <w:r>
          <w:rPr>
            <w:b w:val="0"/>
            <w:caps w:val="0"/>
            <w:noProof/>
            <w:sz w:val="24"/>
          </w:rPr>
          <w:tab/>
        </w:r>
        <w:r>
          <w:rPr>
            <w:rStyle w:val="Hipervnculo"/>
            <w:noProof/>
          </w:rPr>
          <w:t>Evaluación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308EFEDC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17">
        <w:r>
          <w:rPr>
            <w:rStyle w:val="Hipervnculo"/>
            <w:noProof/>
          </w:rPr>
          <w:t>4.1.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Estado actual del Producto: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4738A346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18">
        <w:r>
          <w:rPr>
            <w:rStyle w:val="Hipervnculo"/>
            <w:noProof/>
          </w:rPr>
          <w:t>4.2.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Acciones a tomar: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13EA46AD" wp14:textId="77777777">
      <w:pPr>
        <w:pStyle w:val="TDC2"/>
        <w:tabs>
          <w:tab w:val="left" w:pos="800"/>
          <w:tab w:val="right" w:leader="dot" w:pos="8494"/>
        </w:tabs>
        <w:rPr>
          <w:smallCaps w:val="0"/>
          <w:noProof/>
          <w:sz w:val="24"/>
        </w:rPr>
      </w:pPr>
      <w:hyperlink w:history="1" r:id="rId19">
        <w:r>
          <w:rPr>
            <w:rStyle w:val="Hipervnculo"/>
            <w:noProof/>
          </w:rPr>
          <w:t>4.3.</w:t>
        </w:r>
        <w:r>
          <w:rPr>
            <w:smallCaps w:val="0"/>
            <w:noProof/>
            <w:sz w:val="24"/>
          </w:rPr>
          <w:tab/>
        </w:r>
        <w:r>
          <w:rPr>
            <w:rStyle w:val="Hipervnculo"/>
            <w:noProof/>
          </w:rPr>
          <w:t>Próxima Revisión del Producto: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_Toc75437898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xmlns:wp14="http://schemas.microsoft.com/office/word/2010/wordml" w:rsidR="00F43BF0" w:rsidRDefault="00F43BF0" w14:paraId="5DAB6C7B" wp14:textId="77777777">
      <w:pPr>
        <w:pStyle w:val="MNormal"/>
      </w:pPr>
      <w:r>
        <w:rPr>
          <w:sz w:val="16"/>
        </w:rPr>
        <w:fldChar w:fldCharType="end"/>
      </w:r>
    </w:p>
    <w:p xmlns:wp14="http://schemas.microsoft.com/office/word/2010/wordml" w:rsidR="00F43BF0" w:rsidRDefault="00F43BF0" w14:paraId="02EB378F" wp14:textId="77777777">
      <w:pPr>
        <w:pStyle w:val="MNormal"/>
      </w:pPr>
    </w:p>
    <w:p xmlns:wp14="http://schemas.microsoft.com/office/word/2010/wordml" w:rsidR="00F43BF0" w:rsidRDefault="00F43BF0" w14:paraId="6A05A809" wp14:textId="77777777">
      <w:pPr>
        <w:pStyle w:val="MNormal"/>
      </w:pPr>
    </w:p>
    <w:p xmlns:wp14="http://schemas.microsoft.com/office/word/2010/wordml" w:rsidR="00F43BF0" w:rsidRDefault="00F43BF0" w14:paraId="5A39BBE3" wp14:textId="77777777">
      <w:pPr>
        <w:pStyle w:val="MNormal"/>
      </w:pPr>
    </w:p>
    <w:p xmlns:wp14="http://schemas.microsoft.com/office/word/2010/wordml" w:rsidR="00F43BF0" w:rsidRDefault="00F43BF0" w14:paraId="41C8F396" wp14:textId="77777777">
      <w:pPr>
        <w:pStyle w:val="MNormal"/>
      </w:pPr>
    </w:p>
    <w:p xmlns:wp14="http://schemas.microsoft.com/office/word/2010/wordml" w:rsidR="00F43BF0" w:rsidRDefault="00F43BF0" w14:paraId="72A3D3EC" wp14:textId="77777777">
      <w:pPr>
        <w:pStyle w:val="MNormal"/>
      </w:pPr>
    </w:p>
    <w:p xmlns:wp14="http://schemas.microsoft.com/office/word/2010/wordml" w:rsidR="00F43BF0" w:rsidRDefault="00F43BF0" w14:paraId="0D0B940D" wp14:textId="77777777">
      <w:pPr>
        <w:pStyle w:val="MNormal"/>
      </w:pPr>
    </w:p>
    <w:p xmlns:wp14="http://schemas.microsoft.com/office/word/2010/wordml" w:rsidR="00F43BF0" w:rsidRDefault="00F43BF0" w14:paraId="0E27B00A" wp14:textId="77777777">
      <w:pPr>
        <w:pStyle w:val="MNormal"/>
      </w:pPr>
    </w:p>
    <w:p xmlns:wp14="http://schemas.microsoft.com/office/word/2010/wordml" w:rsidR="00F43BF0" w:rsidRDefault="00F43BF0" w14:paraId="4F7B7996" wp14:textId="77777777">
      <w:pPr>
        <w:pStyle w:val="MTema1"/>
      </w:pPr>
      <w:bookmarkStart w:name="_Toc14065661" w:id="0"/>
      <w:r>
        <w:br w:type="page"/>
      </w:r>
      <w:bookmarkStart w:name="_Toc75437886" w:id="1"/>
      <w:r>
        <w:t>Producto revisado</w:t>
      </w:r>
      <w:bookmarkEnd w:id="0"/>
      <w:bookmarkEnd w:id="1"/>
    </w:p>
    <w:p xmlns:wp14="http://schemas.microsoft.com/office/word/2010/wordml" w:rsidR="00F43BF0" w:rsidRDefault="00F43BF0" w14:paraId="672A9ED5" wp14:textId="77777777">
      <w:pPr>
        <w:pStyle w:val="MTema2"/>
      </w:pPr>
      <w:bookmarkStart w:name="_Toc14065662" w:id="2"/>
      <w:bookmarkStart w:name="_Toc75437887" w:id="3"/>
      <w:r>
        <w:t>Nombre y Versión del Producto revisado</w:t>
      </w:r>
      <w:bookmarkEnd w:id="2"/>
      <w:bookmarkEnd w:id="3"/>
    </w:p>
    <w:p w:rsidR="29D90572" w:rsidP="29D90572" w:rsidRDefault="29D90572" w14:paraId="7CEE4FFA" w14:textId="2AF591E4">
      <w:pPr>
        <w:pStyle w:val="MTemaNormal"/>
        <w:bidi w:val="0"/>
        <w:spacing w:before="0" w:beforeAutospacing="off" w:after="60" w:afterAutospacing="off" w:line="259" w:lineRule="auto"/>
        <w:ind w:left="567" w:right="0"/>
        <w:jc w:val="both"/>
      </w:pPr>
      <w:r w:rsidR="29D90572">
        <w:rPr/>
        <w:t>El producto revisado es el Plan de Proyecto de Cachimbo a Crack, versión 1.0.</w:t>
      </w:r>
    </w:p>
    <w:p xmlns:wp14="http://schemas.microsoft.com/office/word/2010/wordml" w:rsidR="00F43BF0" w:rsidRDefault="00F43BF0" w14:paraId="55F06045" wp14:textId="77777777">
      <w:pPr>
        <w:pStyle w:val="MTema2"/>
      </w:pPr>
      <w:bookmarkStart w:name="_Toc14065663" w:id="4"/>
      <w:bookmarkStart w:name="_Toc75437888" w:id="5"/>
      <w:r>
        <w:t>Tipo de Revisión</w:t>
      </w:r>
      <w:bookmarkEnd w:id="4"/>
      <w:bookmarkEnd w:id="5"/>
    </w:p>
    <w:p w:rsidR="29D90572" w:rsidP="29D90572" w:rsidRDefault="29D90572" w14:paraId="1611CF4B" w14:textId="0FB86AE7">
      <w:pPr>
        <w:pStyle w:val="MTemaNormal"/>
        <w:bidi w:val="0"/>
        <w:spacing w:before="0" w:beforeAutospacing="off" w:after="60" w:afterAutospacing="off" w:line="259" w:lineRule="auto"/>
        <w:ind w:left="567" w:right="0"/>
        <w:jc w:val="both"/>
      </w:pPr>
      <w:r w:rsidR="29D90572">
        <w:rPr/>
        <w:t>La revisión es de tipo Revisión de Producto.</w:t>
      </w:r>
    </w:p>
    <w:p xmlns:wp14="http://schemas.microsoft.com/office/word/2010/wordml" w:rsidR="00F43BF0" w:rsidRDefault="00F43BF0" w14:paraId="51D63AAE" wp14:textId="77777777">
      <w:pPr>
        <w:pStyle w:val="MTema2"/>
      </w:pPr>
      <w:bookmarkStart w:name="_Toc14065664" w:id="6"/>
      <w:bookmarkStart w:name="_Toc75437889" w:id="7"/>
      <w:r>
        <w:t>Técnica utilizada</w:t>
      </w:r>
      <w:bookmarkEnd w:id="6"/>
      <w:bookmarkEnd w:id="7"/>
    </w:p>
    <w:p xmlns:wp14="http://schemas.microsoft.com/office/word/2010/wordml" w:rsidR="00F43BF0" w:rsidRDefault="00F43BF0" w14:paraId="194F0C07" wp14:textId="54696320">
      <w:pPr>
        <w:pStyle w:val="MTemaNormal"/>
      </w:pPr>
      <w:r w:rsidR="29D90572">
        <w:rPr/>
        <w:t xml:space="preserve">La revisión se hizo mediante un </w:t>
      </w:r>
      <w:proofErr w:type="spellStart"/>
      <w:r w:rsidR="29D90572">
        <w:rPr/>
        <w:t>checklist</w:t>
      </w:r>
      <w:proofErr w:type="spellEnd"/>
      <w:r w:rsidR="29D90572">
        <w:rPr/>
        <w:t xml:space="preserve"> de revisión de pares.</w:t>
      </w:r>
    </w:p>
    <w:p xmlns:wp14="http://schemas.microsoft.com/office/word/2010/wordml" w:rsidR="00F43BF0" w:rsidRDefault="00F43BF0" w14:paraId="13A99AA1" wp14:textId="77777777">
      <w:pPr>
        <w:pStyle w:val="MTema1"/>
      </w:pPr>
      <w:bookmarkStart w:name="_Toc514701858" w:id="8"/>
      <w:bookmarkStart w:name="_Toc14065665" w:id="9"/>
      <w:bookmarkStart w:name="_Toc75437890" w:id="10"/>
      <w:r>
        <w:t>O</w:t>
      </w:r>
      <w:bookmarkEnd w:id="8"/>
      <w:r>
        <w:t>bjetivos de la Revisión</w:t>
      </w:r>
      <w:bookmarkEnd w:id="9"/>
      <w:bookmarkEnd w:id="10"/>
    </w:p>
    <w:p xmlns:wp14="http://schemas.microsoft.com/office/word/2010/wordml" w:rsidR="00F43BF0" w:rsidRDefault="00F43BF0" w14:paraId="21D41689" wp14:textId="77777777">
      <w:pPr>
        <w:pStyle w:val="MTemaNormal"/>
      </w:pPr>
      <w:r>
        <w:t>[Se plantean brevemente los aspectos del Producto que serán revisados, que propiedades de la calidad se buscará que cumpla y en que grado, que principios y estándares de calidad aplican al Producto, si ya hubo revisión de otra versión del producto que correcciones quedaron pendientes de realizar.]</w:t>
      </w:r>
    </w:p>
    <w:p xmlns:wp14="http://schemas.microsoft.com/office/word/2010/wordml" w:rsidR="00F43BF0" w:rsidRDefault="00F43BF0" w14:paraId="3BB7747A" wp14:textId="77777777">
      <w:pPr>
        <w:pStyle w:val="MTema1"/>
        <w:rPr/>
      </w:pPr>
      <w:bookmarkStart w:name="_Toc514701859" w:id="11"/>
      <w:bookmarkStart w:name="_Toc14065666" w:id="12"/>
      <w:bookmarkStart w:name="_Toc75437891" w:id="13"/>
      <w:r w:rsidR="29D90572">
        <w:rPr/>
        <w:t>E</w:t>
      </w:r>
      <w:r w:rsidR="29D90572">
        <w:rPr/>
        <w:t>rrores Encontrados</w:t>
      </w:r>
      <w:bookmarkEnd w:id="11"/>
      <w:bookmarkEnd w:id="12"/>
      <w:bookmarkEnd w:id="13"/>
    </w:p>
    <w:p xmlns:wp14="http://schemas.microsoft.com/office/word/2010/wordml" w:rsidR="00F43BF0" w:rsidRDefault="00F43BF0" w14:paraId="3C8DF8F9" wp14:textId="77777777">
      <w:pPr>
        <w:pStyle w:val="MTema2"/>
        <w:rPr/>
      </w:pPr>
      <w:bookmarkStart w:name="_Toc514701860" w:id="14"/>
      <w:bookmarkStart w:name="_Toc14065667" w:id="15"/>
      <w:bookmarkStart w:name="_Toc75437892" w:id="16"/>
      <w:r w:rsidR="45631BF9">
        <w:rPr/>
        <w:t>Error Encontrado 1:</w:t>
      </w:r>
      <w:r w:rsidR="45631BF9">
        <w:rPr/>
        <w:t xml:space="preserve">  </w:t>
      </w:r>
      <w:bookmarkEnd w:id="14"/>
      <w:bookmarkEnd w:id="15"/>
      <w:bookmarkEnd w:id="16"/>
    </w:p>
    <w:p w:rsidR="45631BF9" w:rsidP="45631BF9" w:rsidRDefault="45631BF9" w14:paraId="10D63A7D" w14:textId="1AA04998">
      <w:pPr>
        <w:pStyle w:val="MTemaNormal"/>
      </w:pPr>
      <w:r w:rsidRPr="45631BF9" w:rsidR="45631BF9">
        <w:rPr>
          <w:noProof w:val="0"/>
          <w:lang w:val="es-ES"/>
        </w:rPr>
        <w:t>Error de tamaño de fuente utilizada (Arial 11), en "definiciones".</w:t>
      </w:r>
    </w:p>
    <w:p xmlns:wp14="http://schemas.microsoft.com/office/word/2010/wordml" w:rsidR="00F43BF0" w:rsidRDefault="00F43BF0" w14:paraId="3925D129" wp14:textId="77777777">
      <w:pPr>
        <w:pStyle w:val="MTema3"/>
        <w:rPr/>
      </w:pPr>
      <w:bookmarkStart w:name="_Toc14065668" w:id="17"/>
      <w:bookmarkStart w:name="_Toc75437893" w:id="18"/>
      <w:r w:rsidR="45631BF9">
        <w:rPr/>
        <w:t>Sugerencia de corrección:</w:t>
      </w:r>
      <w:r w:rsidR="45631BF9">
        <w:rPr/>
        <w:t xml:space="preserve"> </w:t>
      </w:r>
      <w:bookmarkEnd w:id="17"/>
      <w:bookmarkEnd w:id="18"/>
    </w:p>
    <w:p w:rsidR="45631BF9" w:rsidP="45631BF9" w:rsidRDefault="45631BF9" w14:paraId="3CFD4BA8" w14:textId="33467CED">
      <w:pPr>
        <w:pStyle w:val="MTemaNormal"/>
      </w:pPr>
      <w:r w:rsidRPr="45631BF9" w:rsidR="45631BF9">
        <w:rPr>
          <w:noProof w:val="0"/>
          <w:lang w:val="es-ES"/>
        </w:rPr>
        <w:t>Cambiar tamaño de fuente a "Arial 12".</w:t>
      </w:r>
    </w:p>
    <w:p w:rsidR="45631BF9" w:rsidP="45631BF9" w:rsidRDefault="45631BF9" w14:paraId="24E74BF0" w14:textId="06B1942F">
      <w:pPr>
        <w:pStyle w:val="MTema2"/>
        <w:rPr/>
      </w:pPr>
      <w:r w:rsidR="45631BF9">
        <w:rPr/>
        <w:t xml:space="preserve">Error Encontrado 2:  </w:t>
      </w:r>
    </w:p>
    <w:p w:rsidR="45631BF9" w:rsidP="45631BF9" w:rsidRDefault="45631BF9" w14:paraId="598395DD" w14:textId="5AB185FF">
      <w:pPr>
        <w:pStyle w:val="MTemaNormal"/>
      </w:pPr>
      <w:r w:rsidRPr="45631BF9" w:rsidR="45631BF9">
        <w:rPr>
          <w:noProof w:val="0"/>
          <w:lang w:val="es-ES"/>
        </w:rPr>
        <w:t>Fuente utilizada Calibri (cuerpo).</w:t>
      </w:r>
    </w:p>
    <w:p w:rsidR="45631BF9" w:rsidP="45631BF9" w:rsidRDefault="45631BF9" w14:paraId="420D3CB0">
      <w:pPr>
        <w:pStyle w:val="MTema3"/>
        <w:rPr/>
      </w:pPr>
      <w:r w:rsidR="45631BF9">
        <w:rPr/>
        <w:t xml:space="preserve">Sugerencia de corrección: </w:t>
      </w:r>
    </w:p>
    <w:p w:rsidR="45631BF9" w:rsidP="45631BF9" w:rsidRDefault="45631BF9" w14:paraId="750827FD" w14:textId="5960DBED">
      <w:pPr>
        <w:pStyle w:val="MTemaNormal"/>
      </w:pPr>
      <w:r w:rsidRPr="45631BF9" w:rsidR="45631BF9">
        <w:rPr>
          <w:noProof w:val="0"/>
          <w:lang w:val="es-ES"/>
        </w:rPr>
        <w:t>Cambiar tipo de fuente a "Arial".</w:t>
      </w:r>
    </w:p>
    <w:p w:rsidR="45631BF9" w:rsidP="45631BF9" w:rsidRDefault="45631BF9" w14:paraId="26376AD1" w14:textId="3182766F">
      <w:pPr>
        <w:pStyle w:val="MTema2"/>
        <w:rPr/>
      </w:pPr>
      <w:r w:rsidR="45631BF9">
        <w:rPr/>
        <w:t xml:space="preserve">Error Encontrado 3:  </w:t>
      </w:r>
    </w:p>
    <w:p w:rsidR="45631BF9" w:rsidP="45631BF9" w:rsidRDefault="45631BF9" w14:paraId="6667C862" w14:textId="0D9691C2">
      <w:pPr>
        <w:pStyle w:val="MTemaNormal"/>
      </w:pPr>
      <w:r w:rsidRPr="45631BF9" w:rsidR="45631BF9">
        <w:rPr>
          <w:noProof w:val="0"/>
          <w:lang w:val="es-ES"/>
        </w:rPr>
        <w:t>Error de alineación en texto en viñetas en “validación de software” (Alineado a la izquierda)</w:t>
      </w:r>
    </w:p>
    <w:p w:rsidR="45631BF9" w:rsidP="45631BF9" w:rsidRDefault="45631BF9" w14:paraId="0C88FDB2">
      <w:pPr>
        <w:pStyle w:val="MTema3"/>
        <w:rPr/>
      </w:pPr>
      <w:r w:rsidR="45631BF9">
        <w:rPr/>
        <w:t xml:space="preserve">Sugerencia de corrección: </w:t>
      </w:r>
    </w:p>
    <w:p w:rsidR="45631BF9" w:rsidP="45631BF9" w:rsidRDefault="45631BF9" w14:paraId="1FF72E37" w14:textId="291CB8A5">
      <w:pPr>
        <w:pStyle w:val="MTemaNormal"/>
      </w:pPr>
      <w:r w:rsidRPr="45631BF9" w:rsidR="45631BF9">
        <w:rPr>
          <w:noProof w:val="0"/>
          <w:lang w:val="es-ES"/>
        </w:rPr>
        <w:t>Cambiar formato de alineación a “justificado”</w:t>
      </w:r>
    </w:p>
    <w:p xmlns:wp14="http://schemas.microsoft.com/office/word/2010/wordml" w:rsidR="00F43BF0" w:rsidRDefault="00F43BF0" w14:paraId="271EC0BF" wp14:textId="77777777">
      <w:pPr>
        <w:pStyle w:val="MTema1"/>
      </w:pPr>
      <w:bookmarkStart w:name="_Toc514701862" w:id="22"/>
      <w:bookmarkStart w:name="_Toc14065670" w:id="23"/>
      <w:bookmarkStart w:name="_Toc75437895" w:id="24"/>
      <w:r>
        <w:t>E</w:t>
      </w:r>
      <w:bookmarkEnd w:id="22"/>
      <w:r>
        <w:t>valuación</w:t>
      </w:r>
      <w:bookmarkEnd w:id="23"/>
      <w:bookmarkEnd w:id="24"/>
    </w:p>
    <w:p xmlns:wp14="http://schemas.microsoft.com/office/word/2010/wordml" w:rsidR="00F43BF0" w:rsidRDefault="00F43BF0" w14:paraId="26E3AB77" wp14:textId="77777777">
      <w:pPr>
        <w:pStyle w:val="MTemaNormal"/>
        <w:rPr>
          <w:sz w:val="22"/>
        </w:rPr>
      </w:pPr>
      <w:r>
        <w:t>[Se realiza una evaluación global del Producto revisado de acuerdo a los Objetivos planteados y los errores encontrados.]</w:t>
      </w:r>
    </w:p>
    <w:p xmlns:wp14="http://schemas.microsoft.com/office/word/2010/wordml" w:rsidR="00F43BF0" w:rsidRDefault="00F43BF0" w14:paraId="653821CE" wp14:textId="77777777">
      <w:pPr>
        <w:pStyle w:val="MTema2"/>
        <w:rPr/>
      </w:pPr>
      <w:bookmarkStart w:name="_Toc514701863" w:id="25"/>
      <w:bookmarkStart w:name="_Toc14065671" w:id="26"/>
      <w:bookmarkStart w:name="_Toc75437896" w:id="27"/>
      <w:r w:rsidR="45631BF9">
        <w:rPr/>
        <w:t>Estado actual del Producto:</w:t>
      </w:r>
      <w:r w:rsidR="45631BF9">
        <w:rPr/>
        <w:t xml:space="preserve">  </w:t>
      </w:r>
      <w:bookmarkEnd w:id="25"/>
      <w:bookmarkEnd w:id="26"/>
      <w:bookmarkEnd w:id="27"/>
    </w:p>
    <w:p w:rsidR="29D90572" w:rsidP="29D90572" w:rsidRDefault="29D90572" w14:paraId="64B77D54" w14:textId="526759FC">
      <w:pPr>
        <w:pStyle w:val="MTemaNormal"/>
        <w:bidi w:val="0"/>
        <w:spacing w:before="0" w:beforeAutospacing="off" w:after="60" w:afterAutospacing="off" w:line="259" w:lineRule="auto"/>
        <w:ind w:left="567" w:right="0"/>
        <w:jc w:val="both"/>
      </w:pPr>
      <w:r w:rsidR="29D90572">
        <w:rPr/>
        <w:t>El producto actual no se encuentra listo para ser implementado, requiriéndose un pase de bug-</w:t>
      </w:r>
      <w:proofErr w:type="spellStart"/>
      <w:r w:rsidR="29D90572">
        <w:rPr/>
        <w:t>fixes</w:t>
      </w:r>
      <w:proofErr w:type="spellEnd"/>
      <w:r w:rsidR="29D90572">
        <w:rPr/>
        <w:t xml:space="preserve"> adicional.</w:t>
      </w:r>
    </w:p>
    <w:p xmlns:wp14="http://schemas.microsoft.com/office/word/2010/wordml" w:rsidR="00F43BF0" w:rsidRDefault="00F43BF0" w14:paraId="50F8B344" wp14:textId="77777777">
      <w:pPr>
        <w:pStyle w:val="MTema2"/>
        <w:rPr/>
      </w:pPr>
      <w:bookmarkStart w:name="_Toc514701864" w:id="28"/>
      <w:bookmarkStart w:name="_Toc14065672" w:id="29"/>
      <w:bookmarkStart w:name="_Toc75437897" w:id="30"/>
      <w:r w:rsidR="45631BF9">
        <w:rPr/>
        <w:t>Acciones a tomar:</w:t>
      </w:r>
      <w:r w:rsidR="45631BF9">
        <w:rPr/>
        <w:t xml:space="preserve"> </w:t>
      </w:r>
      <w:bookmarkEnd w:id="28"/>
      <w:bookmarkEnd w:id="29"/>
      <w:bookmarkEnd w:id="30"/>
    </w:p>
    <w:p w:rsidR="29D90572" w:rsidP="29D90572" w:rsidRDefault="29D90572" w14:paraId="0BDCCC60" w14:textId="78300FD3">
      <w:pPr>
        <w:pStyle w:val="MTemaNormal"/>
        <w:bidi w:val="0"/>
        <w:spacing w:before="0" w:beforeAutospacing="off" w:after="60" w:afterAutospacing="off" w:line="259" w:lineRule="auto"/>
        <w:ind w:left="567" w:right="0"/>
        <w:jc w:val="both"/>
      </w:pPr>
      <w:r w:rsidR="29D90572">
        <w:rPr/>
        <w:t>Se realizará una reunión con todo el equipo de desarrollo explicando los puntos a mejorar para que cada grupo pueda arreglar los errores en su sección correspondiente</w:t>
      </w:r>
    </w:p>
    <w:p xmlns:wp14="http://schemas.microsoft.com/office/word/2010/wordml" w:rsidR="00F43BF0" w:rsidRDefault="00F43BF0" w14:paraId="7A748C23" wp14:textId="77777777">
      <w:pPr>
        <w:pStyle w:val="MTema2"/>
        <w:rPr/>
      </w:pPr>
      <w:bookmarkStart w:name="_Toc514701865" w:id="31"/>
      <w:bookmarkStart w:name="_Toc14065673" w:id="32"/>
      <w:bookmarkStart w:name="_Toc75437898" w:id="33"/>
      <w:r w:rsidR="45631BF9">
        <w:rPr/>
        <w:t>Próxima Revisión del Producto:</w:t>
      </w:r>
      <w:r w:rsidR="45631BF9">
        <w:rPr/>
        <w:t xml:space="preserve">  </w:t>
      </w:r>
      <w:bookmarkEnd w:id="31"/>
      <w:bookmarkEnd w:id="32"/>
      <w:bookmarkEnd w:id="33"/>
    </w:p>
    <w:p w:rsidR="29D90572" w:rsidP="29D90572" w:rsidRDefault="29D90572" w14:paraId="62CF04FC" w14:textId="1D23C296">
      <w:pPr>
        <w:pStyle w:val="MTemaNormal"/>
        <w:bidi w:val="0"/>
        <w:spacing w:before="0" w:beforeAutospacing="off" w:after="60" w:afterAutospacing="off" w:line="259" w:lineRule="auto"/>
        <w:ind w:left="567" w:right="0"/>
        <w:jc w:val="both"/>
      </w:pPr>
      <w:r w:rsidR="29D90572">
        <w:rPr/>
        <w:t>La próxima revisión se realizará en 2 semanas, el 7 de agosto del 2020.</w:t>
      </w:r>
    </w:p>
    <w:sectPr w:rsidR="00F43BF0"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43BF0" w:rsidRDefault="00F43BF0" w14:paraId="60061E4C" wp14:textId="77777777">
      <w:r>
        <w:separator/>
      </w:r>
    </w:p>
  </w:endnote>
  <w:endnote w:type="continuationSeparator" w:id="0">
    <w:p xmlns:wp14="http://schemas.microsoft.com/office/word/2010/wordml" w:rsidR="00F43BF0" w:rsidRDefault="00F43BF0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43BF0" w:rsidRDefault="00F43BF0" w14:paraId="78DA9EF8" wp14:textId="77777777">
    <w:pPr>
      <w:pStyle w:val="Piedepgina"/>
      <w:rPr>
        <w:rStyle w:val="Nmerodepgina"/>
      </w:rPr>
    </w:pPr>
    <w:r>
      <w:t>Informe de Revisión de SQA</w:t>
    </w:r>
    <w:r>
      <w:tab/>
    </w:r>
    <w:r>
      <w:tab/>
    </w:r>
    <w: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B55B1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B55B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43BF0" w:rsidRDefault="00F43BF0" w14:paraId="4B94D5A5" wp14:textId="77777777">
      <w:r>
        <w:separator/>
      </w:r>
    </w:p>
  </w:footnote>
  <w:footnote w:type="continuationSeparator" w:id="0">
    <w:p xmlns:wp14="http://schemas.microsoft.com/office/word/2010/wordml" w:rsidR="00F43BF0" w:rsidRDefault="00F43BF0" w14:paraId="3DEEC66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2D1"/>
    <w:multiLevelType w:val="hybridMultilevel"/>
    <w:tmpl w:val="2D1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F92121"/>
    <w:multiLevelType w:val="hybridMultilevel"/>
    <w:tmpl w:val="484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2169DD"/>
    <w:multiLevelType w:val="hybridMultilevel"/>
    <w:tmpl w:val="012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7D32EF"/>
    <w:multiLevelType w:val="hybridMultilevel"/>
    <w:tmpl w:val="78D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4D5C9C"/>
    <w:multiLevelType w:val="hybridMultilevel"/>
    <w:tmpl w:val="4272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CC3C1B"/>
    <w:multiLevelType w:val="hybridMultilevel"/>
    <w:tmpl w:val="4644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9" w15:restartNumberingAfterBreak="0">
    <w:nsid w:val="3A323D28"/>
    <w:multiLevelType w:val="hybridMultilevel"/>
    <w:tmpl w:val="BE9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E93270"/>
    <w:multiLevelType w:val="multilevel"/>
    <w:tmpl w:val="17AC91C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11" w15:restartNumberingAfterBreak="0">
    <w:nsid w:val="568740B2"/>
    <w:multiLevelType w:val="hybridMultilevel"/>
    <w:tmpl w:val="4E02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383E93"/>
    <w:multiLevelType w:val="hybridMultilevel"/>
    <w:tmpl w:val="B63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0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  <w:num w:numId="14">
    <w:abstractNumId w:val="11"/>
  </w:num>
  <w:num w:numId="15">
    <w:abstractNumId w:val="3"/>
  </w:num>
  <w:num w:numId="16">
    <w:abstractNumId w:val="7"/>
  </w:num>
  <w:num w:numId="17">
    <w:abstractNumId w:val="2"/>
  </w:num>
  <w:num w:numId="18">
    <w:abstractNumId w:val="4"/>
  </w:num>
  <w:num w:numId="19">
    <w:abstractNumId w:val="6"/>
  </w:num>
  <w:num w:numId="20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B1"/>
    <w:rsid w:val="000B55B1"/>
    <w:rsid w:val="00F43BF0"/>
    <w:rsid w:val="29D90572"/>
    <w:rsid w:val="456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2B7C82-BE72-42A7-A69E-BD52120761DF}"/>
  <w14:docId w14:val="77F13D5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MTtulo1" w:customStyle="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styleId="MNormal" w:customStyle="1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styleId="MTtulo2" w:customStyle="1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styleId="MTtulo3" w:customStyle="1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styleId="node" w:customStyle="1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MVietas" w:customStyle="1">
    <w:name w:val="MViñetas"/>
    <w:basedOn w:val="MNormal"/>
    <w:pPr>
      <w:numPr>
        <w:numId w:val="3"/>
      </w:numPr>
    </w:pPr>
  </w:style>
  <w:style w:type="paragraph" w:styleId="MEsqNum" w:customStyle="1">
    <w:name w:val="MEsqNum"/>
    <w:basedOn w:val="MNormal"/>
    <w:pPr>
      <w:numPr>
        <w:numId w:val="2"/>
      </w:numPr>
    </w:pPr>
  </w:style>
  <w:style w:type="paragraph" w:styleId="MDetTitulo1" w:customStyle="1">
    <w:name w:val="MDetTitulo1"/>
    <w:basedOn w:val="MTtulo2"/>
    <w:next w:val="MNormal"/>
    <w:pPr>
      <w:numPr>
        <w:numId w:val="4"/>
      </w:numPr>
      <w:outlineLvl w:val="0"/>
    </w:pPr>
  </w:style>
  <w:style w:type="paragraph" w:styleId="MDetTitulo2" w:customStyle="1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styleId="MDetTitulo3" w:customStyle="1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styleId="MDetTitulo4" w:customStyle="1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styleId="MTema1" w:customStyle="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styleId="MTema2" w:customStyle="1">
    <w:name w:val="MTema2"/>
    <w:basedOn w:val="MTtulo3"/>
    <w:next w:val="MNormal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styleId="MTtulo4" w:customStyle="1">
    <w:name w:val="MTítulo4"/>
    <w:basedOn w:val="Ttulo3"/>
    <w:rPr>
      <w:rFonts w:ascii="Verdana" w:hAnsi="Verdana"/>
      <w:sz w:val="22"/>
    </w:rPr>
  </w:style>
  <w:style w:type="paragraph" w:styleId="MTemaNormal" w:customStyle="1">
    <w:name w:val="MTemaNormal"/>
    <w:basedOn w:val="MNormal"/>
    <w:pPr>
      <w:ind w:left="567"/>
    </w:pPr>
  </w:style>
  <w:style w:type="paragraph" w:styleId="MTemaVietas" w:customStyle="1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styleId="MTema3" w:customStyle="1">
    <w:name w:val="MTema3"/>
    <w:basedOn w:val="MTema2"/>
    <w:next w:val="MTemaNormal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styleId="MTema4" w:customStyle="1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Puesto">
    <w:name w:val="Puesto"/>
    <w:basedOn w:val="Normal"/>
    <w:qFormat/>
    <w:pPr>
      <w:jc w:val="center"/>
    </w:pPr>
    <w:rPr>
      <w:rFonts w:ascii="Tahoma" w:hAnsi="Tahoma" w:cs="Arial"/>
      <w:b/>
      <w:bCs/>
      <w:caps/>
      <w:kern w:val="28"/>
      <w:sz w:val="24"/>
      <w:szCs w:val="32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Sangradetextonormal">
    <w:name w:val="Body Text Indent"/>
    <w:basedOn w:val="Normal"/>
    <w:semiHidden/>
    <w:pPr>
      <w:ind w:left="432"/>
      <w:jc w:val="both"/>
    </w:pPr>
    <w:rPr>
      <w:rFonts w:ascii="Tahoma" w:hAnsi="Tahoma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semiHidden/>
    <w:rPr>
      <w:color w:val="0000FF"/>
      <w:u w:val="single"/>
    </w:rPr>
  </w:style>
  <w:style w:type="paragraph" w:styleId="Piedepgina">
    <w:name w:val="footer"/>
    <w:basedOn w:val="Normal"/>
    <w:semiHidden/>
    <w:pPr>
      <w:pBdr>
        <w:top w:val="single" w:color="auto" w:sz="4" w:space="1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/C:/LUCIA/ma07/plant/calidad/SQAIRGXvY.doc" TargetMode="External" Id="rId8" /><Relationship Type="http://schemas.openxmlformats.org/officeDocument/2006/relationships/hyperlink" Target="/C:/LUCIA/ma07/plant/calidad/SQAIRGXvY.doc" TargetMode="External" Id="rId13" /><Relationship Type="http://schemas.openxmlformats.org/officeDocument/2006/relationships/hyperlink" Target="/C:/LUCIA/ma07/plant/calidad/SQAIRGXvY.doc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/C:/LUCIA/ma07/plant/calidad/SQAIRGXvY.doc" TargetMode="External" Id="rId7" /><Relationship Type="http://schemas.openxmlformats.org/officeDocument/2006/relationships/hyperlink" Target="/C:/LUCIA/ma07/plant/calidad/SQAIRGXvY.doc" TargetMode="External" Id="rId12" /><Relationship Type="http://schemas.openxmlformats.org/officeDocument/2006/relationships/hyperlink" Target="/C:/LUCIA/ma07/plant/calidad/SQAIRGXvY.doc" TargetMode="External" Id="rId17" /><Relationship Type="http://schemas.openxmlformats.org/officeDocument/2006/relationships/styles" Target="styles.xml" Id="rId2" /><Relationship Type="http://schemas.openxmlformats.org/officeDocument/2006/relationships/hyperlink" Target="/C:/LUCIA/ma07/plant/calidad/SQAIRGXvY.doc" TargetMode="External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/C:/LUCIA/ma07/plant/calidad/SQAIRGXvY.doc" TargetMode="External" Id="rId11" /><Relationship Type="http://schemas.openxmlformats.org/officeDocument/2006/relationships/footnotes" Target="footnotes.xml" Id="rId5" /><Relationship Type="http://schemas.openxmlformats.org/officeDocument/2006/relationships/hyperlink" Target="/C:/LUCIA/ma07/plant/calidad/SQAIRGXvY.doc" TargetMode="External" Id="rId15" /><Relationship Type="http://schemas.openxmlformats.org/officeDocument/2006/relationships/hyperlink" Target="/C:/LUCIA/ma07/plant/calidad/SQAIRGXvY.doc" TargetMode="External" Id="rId10" /><Relationship Type="http://schemas.openxmlformats.org/officeDocument/2006/relationships/hyperlink" Target="/C:/LUCIA/ma07/plant/calidad/SQAIRGXvY.doc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/C:/LUCIA/ma07/plant/calidad/SQAIRGXvY.doc" TargetMode="External" Id="rId9" /><Relationship Type="http://schemas.openxmlformats.org/officeDocument/2006/relationships/hyperlink" Target="/C:/LUCIA/ma07/plant/calidad/SQAIRGXvY.doc" TargetMode="External" Id="rId14" /><Relationship Type="http://schemas.openxmlformats.org/officeDocument/2006/relationships/theme" Target="theme/theme1.xml" Id="rId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MetodologíaGx.dot</ap:Template>
  <ap:Application>Microsoft Office Word</ap:Application>
  <ap:DocSecurity>0</ap:DocSecurity>
  <ap:ScaleCrop>false</ap:ScaleCrop>
  <ap:Company>Particular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calidad</dc:title>
  <dc:subject/>
  <dc:creator>Lucia Pedrana- Marcelo Bellini</dc:creator>
  <keywords/>
  <dc:description/>
  <lastModifiedBy>Josue Mar</lastModifiedBy>
  <revision>16</revision>
  <lastPrinted>2002-06-07T04:19:00.0000000Z</lastPrinted>
  <dcterms:created xsi:type="dcterms:W3CDTF">2020-06-23T00:08:00.0000000Z</dcterms:created>
  <dcterms:modified xsi:type="dcterms:W3CDTF">2020-06-26T19:01:28.6869094Z</dcterms:modified>
</coreProperties>
</file>